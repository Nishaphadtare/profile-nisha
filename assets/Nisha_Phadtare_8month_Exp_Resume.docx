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F536BE">
        <w:trPr>
          <w:trHeight w:val="2664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F536BE" w:rsidRDefault="00F536BE" w:rsidP="001B2ABD">
            <w:pPr>
              <w:pStyle w:val="Title"/>
              <w:rPr>
                <w:sz w:val="52"/>
                <w:szCs w:val="52"/>
              </w:rPr>
            </w:pPr>
          </w:p>
          <w:p w:rsidR="001B2ABD" w:rsidRDefault="00BA06C3" w:rsidP="001B2ABD">
            <w:pPr>
              <w:pStyle w:val="Title"/>
              <w:rPr>
                <w:sz w:val="52"/>
                <w:szCs w:val="52"/>
              </w:rPr>
            </w:pPr>
            <w:r w:rsidRPr="00461AFD">
              <w:rPr>
                <w:sz w:val="52"/>
                <w:szCs w:val="52"/>
              </w:rPr>
              <w:t>Nisha Phadtare</w:t>
            </w:r>
          </w:p>
          <w:p w:rsidR="003260EB" w:rsidRDefault="003260EB" w:rsidP="003260EB"/>
          <w:p w:rsidR="003260EB" w:rsidRPr="003260EB" w:rsidRDefault="003260EB" w:rsidP="003260EB"/>
          <w:p w:rsidR="001B2ABD" w:rsidRDefault="003260EB" w:rsidP="003260EB">
            <w:pPr>
              <w:pStyle w:val="Subtitle"/>
              <w:rPr>
                <w:rFonts w:ascii="Arial" w:hAnsi="Arial" w:cs="Arial"/>
                <w:b/>
                <w:bCs/>
                <w:color w:val="548AB7" w:themeColor="accent1" w:themeShade="BF"/>
                <w:spacing w:val="0"/>
                <w:w w:val="100"/>
                <w:sz w:val="28"/>
                <w:szCs w:val="24"/>
              </w:rPr>
            </w:pPr>
            <w:r w:rsidRPr="00A01E0A">
              <w:rPr>
                <w:rFonts w:ascii="Arial" w:hAnsi="Arial" w:cs="Arial"/>
                <w:b/>
                <w:bCs/>
                <w:color w:val="548AB7" w:themeColor="accent1" w:themeShade="BF"/>
                <w:spacing w:val="0"/>
                <w:w w:val="67"/>
                <w:sz w:val="28"/>
                <w:szCs w:val="24"/>
              </w:rPr>
              <w:t>ANGULAR DEVELOPE</w:t>
            </w:r>
            <w:r w:rsidRPr="00A01E0A">
              <w:rPr>
                <w:rFonts w:ascii="Arial" w:hAnsi="Arial" w:cs="Arial"/>
                <w:b/>
                <w:bCs/>
                <w:color w:val="548AB7" w:themeColor="accent1" w:themeShade="BF"/>
                <w:spacing w:val="30"/>
                <w:w w:val="67"/>
                <w:sz w:val="28"/>
                <w:szCs w:val="24"/>
              </w:rPr>
              <w:t>R</w:t>
            </w:r>
          </w:p>
          <w:p w:rsidR="00F536BE" w:rsidRPr="00F536BE" w:rsidRDefault="00F536BE" w:rsidP="00F536BE"/>
          <w:p w:rsidR="00F536BE" w:rsidRPr="00F536BE" w:rsidRDefault="00F536BE" w:rsidP="00F536BE"/>
        </w:tc>
      </w:tr>
      <w:tr w:rsidR="001B2ABD" w:rsidTr="001B2ABD">
        <w:tc>
          <w:tcPr>
            <w:tcW w:w="3600" w:type="dxa"/>
          </w:tcPr>
          <w:p w:rsidR="001B2ABD" w:rsidRDefault="006F274E" w:rsidP="00036450">
            <w:pPr>
              <w:pStyle w:val="Heading3"/>
              <w:rPr>
                <w:sz w:val="28"/>
                <w:szCs w:val="32"/>
              </w:rPr>
            </w:pPr>
            <w:r w:rsidRPr="00F13D31">
              <w:rPr>
                <w:sz w:val="28"/>
                <w:szCs w:val="32"/>
              </w:rPr>
              <w:t>TECHNICALSKILLS</w:t>
            </w:r>
          </w:p>
          <w:p w:rsidR="00F13D31" w:rsidRPr="00F13D31" w:rsidRDefault="00F13D31" w:rsidP="00F13D31"/>
          <w:p w:rsidR="00F13D31" w:rsidRPr="00F13D31" w:rsidRDefault="00F13D31" w:rsidP="009260CD">
            <w:pPr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    </w:t>
            </w:r>
            <w:r w:rsidRPr="00F13D31"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  <w:t xml:space="preserve"> • Angular8 </w:t>
            </w:r>
          </w:p>
          <w:p w:rsidR="00F13D31" w:rsidRPr="00F13D31" w:rsidRDefault="00F13D31" w:rsidP="009260CD">
            <w:pPr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</w:pPr>
            <w:r w:rsidRPr="00F13D31"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  <w:t xml:space="preserve">      • JavaScript </w:t>
            </w:r>
          </w:p>
          <w:p w:rsidR="00F13D31" w:rsidRPr="00F13D31" w:rsidRDefault="00F13D31" w:rsidP="009260CD">
            <w:pPr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</w:pPr>
            <w:r w:rsidRPr="00F13D31"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  <w:t xml:space="preserve">      • Typescript </w:t>
            </w:r>
          </w:p>
          <w:p w:rsidR="00F13D31" w:rsidRPr="00F13D31" w:rsidRDefault="00F13D31" w:rsidP="009260CD">
            <w:pPr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</w:pPr>
            <w:r w:rsidRPr="00F13D31"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  <w:t xml:space="preserve">      • HTML5 </w:t>
            </w:r>
          </w:p>
          <w:p w:rsidR="00F13D31" w:rsidRPr="00F13D31" w:rsidRDefault="00F13D31" w:rsidP="009260CD">
            <w:pPr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</w:pPr>
            <w:r w:rsidRPr="00F13D31"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  <w:t xml:space="preserve">      • CSS3 </w:t>
            </w:r>
          </w:p>
          <w:p w:rsidR="00F13D31" w:rsidRPr="00F13D31" w:rsidRDefault="00F13D31" w:rsidP="009260CD">
            <w:pPr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</w:pPr>
            <w:r w:rsidRPr="00F13D31"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  <w:t xml:space="preserve">      • Bootstrap5 </w:t>
            </w:r>
          </w:p>
          <w:p w:rsidR="00036450" w:rsidRPr="00F13D31" w:rsidRDefault="00F13D31" w:rsidP="009260CD">
            <w:pPr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</w:pPr>
            <w:r w:rsidRPr="00F13D31"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  <w:t xml:space="preserve">      • GitHub</w:t>
            </w:r>
          </w:p>
          <w:p w:rsidR="00036450" w:rsidRDefault="00036450" w:rsidP="00036450"/>
          <w:p w:rsidR="00BE5CA6" w:rsidRDefault="00BE5CA6" w:rsidP="00036450"/>
          <w:sdt>
            <w:sdtPr>
              <w:id w:val="-1954003311"/>
              <w:placeholder>
                <w:docPart w:val="7BD6F1CD99A04786AC7DAAB0F62DA3D6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b/>
                <w:bCs/>
              </w:rPr>
              <w:id w:val="1111563247"/>
              <w:placeholder>
                <w:docPart w:val="E9D9D56924254BB985C69DB772230686"/>
              </w:placeholder>
              <w:temporary/>
              <w:showingPlcHdr/>
              <w15:appearance w15:val="hidden"/>
            </w:sdtPr>
            <w:sdtEndPr>
              <w:rPr>
                <w:b w:val="0"/>
                <w:bCs w:val="0"/>
              </w:rPr>
            </w:sdtEndPr>
            <w:sdtContent>
              <w:p w:rsidR="004D3011" w:rsidRDefault="004D3011" w:rsidP="004D3011">
                <w:r w:rsidRPr="00461AFD">
                  <w:rPr>
                    <w:b/>
                    <w:bCs/>
                  </w:rPr>
                  <w:t>PHONE:</w:t>
                </w:r>
              </w:p>
            </w:sdtContent>
          </w:sdt>
          <w:p w:rsidR="004D3011" w:rsidRDefault="00461AFD" w:rsidP="004D3011">
            <w:r>
              <w:t>9021037884</w:t>
            </w:r>
          </w:p>
          <w:p w:rsidR="004D3011" w:rsidRDefault="004D3011" w:rsidP="004D3011"/>
          <w:p w:rsidR="004D3011" w:rsidRPr="00461AFD" w:rsidRDefault="004D3011" w:rsidP="004D3011"/>
          <w:sdt>
            <w:sdtPr>
              <w:rPr>
                <w:b/>
                <w:bCs/>
              </w:rPr>
              <w:id w:val="-240260293"/>
              <w:placeholder>
                <w:docPart w:val="941792F74EF54B2298D659626CD7854D"/>
              </w:placeholder>
              <w:temporary/>
              <w:showingPlcHdr/>
              <w15:appearance w15:val="hidden"/>
            </w:sdtPr>
            <w:sdtEndPr>
              <w:rPr>
                <w:b w:val="0"/>
                <w:bCs w:val="0"/>
              </w:rPr>
            </w:sdtEndPr>
            <w:sdtContent>
              <w:p w:rsidR="004D3011" w:rsidRPr="00461AFD" w:rsidRDefault="004D3011" w:rsidP="004D3011">
                <w:r w:rsidRPr="00461AFD">
                  <w:rPr>
                    <w:b/>
                    <w:bCs/>
                  </w:rPr>
                  <w:t>EMAIL:</w:t>
                </w:r>
              </w:p>
            </w:sdtContent>
          </w:sdt>
          <w:p w:rsidR="00036450" w:rsidRPr="00BE5CA6" w:rsidRDefault="00A01E0A" w:rsidP="004D3011">
            <w:pPr>
              <w:rPr>
                <w:color w:val="002060"/>
              </w:rPr>
            </w:pPr>
            <w:hyperlink r:id="rId9" w:history="1">
              <w:r w:rsidR="00BE5CA6" w:rsidRPr="00BE5CA6">
                <w:rPr>
                  <w:rStyle w:val="Hyperlink"/>
                  <w:color w:val="002060"/>
                </w:rPr>
                <w:t>nishaphadtare03@gmail.com</w:t>
              </w:r>
            </w:hyperlink>
          </w:p>
          <w:p w:rsidR="00BE5CA6" w:rsidRDefault="00BE5CA6" w:rsidP="004D3011">
            <w:pPr>
              <w:rPr>
                <w:rStyle w:val="Hyperlink"/>
                <w:color w:val="002060"/>
              </w:rPr>
            </w:pPr>
          </w:p>
          <w:p w:rsidR="00BE5CA6" w:rsidRPr="00461AFD" w:rsidRDefault="00BE5CA6" w:rsidP="004D3011">
            <w:pPr>
              <w:rPr>
                <w:rStyle w:val="Hyperlink"/>
                <w:color w:val="002060"/>
              </w:rPr>
            </w:pPr>
          </w:p>
          <w:p w:rsidR="004D3011" w:rsidRDefault="00BE5CA6" w:rsidP="00CB0055">
            <w:pPr>
              <w:pStyle w:val="Heading3"/>
              <w:rPr>
                <w:sz w:val="24"/>
                <w:szCs w:val="28"/>
              </w:rPr>
            </w:pPr>
            <w:r w:rsidRPr="00BE5CA6">
              <w:rPr>
                <w:sz w:val="24"/>
                <w:szCs w:val="28"/>
              </w:rPr>
              <w:t>EDUCATION</w:t>
            </w:r>
          </w:p>
          <w:p w:rsidR="00BE5CA6" w:rsidRPr="00BE5CA6" w:rsidRDefault="00BE5CA6" w:rsidP="00BE5CA6"/>
          <w:p w:rsidR="00BE5CA6" w:rsidRDefault="00BE5CA6" w:rsidP="004D3011">
            <w:pPr>
              <w:rPr>
                <w:rFonts w:ascii="Arial" w:hAnsi="Arial" w:cs="Arial"/>
                <w:b/>
                <w:bCs/>
                <w:sz w:val="22"/>
                <w:szCs w:val="28"/>
              </w:rPr>
            </w:pPr>
            <w:r w:rsidRPr="00BE5CA6">
              <w:rPr>
                <w:rFonts w:ascii="Arial" w:hAnsi="Arial" w:cs="Arial"/>
                <w:b/>
                <w:bCs/>
                <w:sz w:val="22"/>
                <w:szCs w:val="28"/>
              </w:rPr>
              <w:t xml:space="preserve">Bachelor of Computer Applications </w:t>
            </w:r>
          </w:p>
          <w:p w:rsidR="00BE5CA6" w:rsidRPr="00BE5CA6" w:rsidRDefault="00BE5CA6" w:rsidP="004D3011">
            <w:pPr>
              <w:rPr>
                <w:rFonts w:ascii="Arial" w:hAnsi="Arial" w:cs="Arial"/>
                <w:b/>
                <w:bCs/>
                <w:sz w:val="22"/>
                <w:szCs w:val="28"/>
              </w:rPr>
            </w:pPr>
            <w:r w:rsidRPr="00BE5CA6">
              <w:rPr>
                <w:rFonts w:ascii="Arial" w:hAnsi="Arial" w:cs="Arial"/>
                <w:b/>
                <w:bCs/>
                <w:sz w:val="22"/>
                <w:szCs w:val="28"/>
              </w:rPr>
              <w:t xml:space="preserve">2019 </w:t>
            </w:r>
          </w:p>
          <w:p w:rsidR="004D3011" w:rsidRDefault="00BE5CA6" w:rsidP="00BE5CA6">
            <w:pPr>
              <w:rPr>
                <w:rFonts w:ascii="Arial" w:hAnsi="Arial" w:cs="Arial"/>
                <w:b/>
                <w:bCs/>
                <w:sz w:val="22"/>
                <w:szCs w:val="28"/>
              </w:rPr>
            </w:pPr>
            <w:r w:rsidRPr="00BE5CA6">
              <w:rPr>
                <w:rFonts w:ascii="Arial" w:hAnsi="Arial" w:cs="Arial"/>
                <w:b/>
                <w:bCs/>
                <w:sz w:val="22"/>
                <w:szCs w:val="28"/>
              </w:rPr>
              <w:t>University:-Solapur University</w:t>
            </w:r>
          </w:p>
          <w:p w:rsidR="00BE5CA6" w:rsidRDefault="00BE5CA6" w:rsidP="00BE5CA6">
            <w:pPr>
              <w:rPr>
                <w:rFonts w:ascii="Arial" w:hAnsi="Arial" w:cs="Arial"/>
                <w:b/>
                <w:bCs/>
                <w:sz w:val="22"/>
                <w:szCs w:val="28"/>
              </w:rPr>
            </w:pPr>
          </w:p>
          <w:p w:rsidR="00BE5CA6" w:rsidRDefault="00BE5CA6" w:rsidP="00BE5CA6">
            <w:pPr>
              <w:rPr>
                <w:rFonts w:ascii="Arial" w:hAnsi="Arial" w:cs="Arial"/>
                <w:b/>
                <w:bCs/>
                <w:sz w:val="22"/>
                <w:szCs w:val="28"/>
              </w:rPr>
            </w:pPr>
          </w:p>
          <w:p w:rsidR="00BE5CA6" w:rsidRPr="00BE5CA6" w:rsidRDefault="00BE5CA6" w:rsidP="00BE5CA6">
            <w:pPr>
              <w:rPr>
                <w:rFonts w:ascii="Arial" w:hAnsi="Arial" w:cs="Arial"/>
                <w:b/>
                <w:bCs/>
                <w:sz w:val="22"/>
                <w:szCs w:val="28"/>
              </w:rPr>
            </w:pPr>
            <w:r w:rsidRPr="00BE5CA6">
              <w:rPr>
                <w:rFonts w:ascii="Arial" w:hAnsi="Arial" w:cs="Arial"/>
                <w:b/>
                <w:bCs/>
                <w:sz w:val="22"/>
                <w:szCs w:val="28"/>
              </w:rPr>
              <w:t xml:space="preserve">HSC </w:t>
            </w:r>
          </w:p>
          <w:p w:rsidR="00BE5CA6" w:rsidRPr="00BE5CA6" w:rsidRDefault="00BE5CA6" w:rsidP="00BE5CA6">
            <w:pPr>
              <w:rPr>
                <w:rFonts w:ascii="Arial" w:hAnsi="Arial" w:cs="Arial"/>
                <w:b/>
                <w:bCs/>
                <w:sz w:val="22"/>
                <w:szCs w:val="28"/>
              </w:rPr>
            </w:pPr>
            <w:r w:rsidRPr="00BE5CA6">
              <w:rPr>
                <w:rFonts w:ascii="Arial" w:hAnsi="Arial" w:cs="Arial"/>
                <w:b/>
                <w:bCs/>
                <w:sz w:val="22"/>
                <w:szCs w:val="28"/>
              </w:rPr>
              <w:t xml:space="preserve">2016 </w:t>
            </w:r>
          </w:p>
          <w:p w:rsidR="00BE5CA6" w:rsidRDefault="00BE5CA6" w:rsidP="00BE5CA6">
            <w:pPr>
              <w:rPr>
                <w:rFonts w:ascii="Arial" w:hAnsi="Arial" w:cs="Arial"/>
                <w:b/>
                <w:bCs/>
                <w:sz w:val="22"/>
                <w:szCs w:val="28"/>
              </w:rPr>
            </w:pPr>
            <w:r w:rsidRPr="00BE5CA6">
              <w:rPr>
                <w:rFonts w:ascii="Arial" w:hAnsi="Arial" w:cs="Arial"/>
                <w:b/>
                <w:bCs/>
                <w:sz w:val="22"/>
                <w:szCs w:val="28"/>
              </w:rPr>
              <w:t>Board :- Pune</w:t>
            </w:r>
            <w:r>
              <w:rPr>
                <w:rFonts w:ascii="Arial" w:hAnsi="Arial" w:cs="Arial"/>
                <w:b/>
                <w:bCs/>
                <w:sz w:val="22"/>
                <w:szCs w:val="28"/>
              </w:rPr>
              <w:t xml:space="preserve"> B</w:t>
            </w:r>
            <w:r w:rsidRPr="00BE5CA6">
              <w:rPr>
                <w:rFonts w:ascii="Arial" w:hAnsi="Arial" w:cs="Arial"/>
                <w:b/>
                <w:bCs/>
                <w:sz w:val="22"/>
                <w:szCs w:val="28"/>
              </w:rPr>
              <w:t>oard</w:t>
            </w:r>
          </w:p>
          <w:p w:rsidR="00BE5CA6" w:rsidRDefault="00BE5CA6" w:rsidP="00BE5CA6">
            <w:pPr>
              <w:rPr>
                <w:rFonts w:ascii="Arial" w:hAnsi="Arial" w:cs="Arial"/>
                <w:b/>
                <w:bCs/>
                <w:sz w:val="22"/>
                <w:szCs w:val="28"/>
              </w:rPr>
            </w:pPr>
          </w:p>
          <w:p w:rsidR="00BE5CA6" w:rsidRDefault="00BE5CA6" w:rsidP="00BE5CA6">
            <w:pPr>
              <w:rPr>
                <w:rFonts w:ascii="Arial" w:hAnsi="Arial" w:cs="Arial"/>
                <w:b/>
                <w:bCs/>
                <w:sz w:val="22"/>
                <w:szCs w:val="28"/>
              </w:rPr>
            </w:pPr>
          </w:p>
          <w:p w:rsidR="00BE5CA6" w:rsidRDefault="00BE5CA6" w:rsidP="00BE5CA6">
            <w:pPr>
              <w:rPr>
                <w:rFonts w:ascii="Arial" w:hAnsi="Arial" w:cs="Arial"/>
                <w:b/>
                <w:bCs/>
                <w:sz w:val="22"/>
                <w:szCs w:val="28"/>
              </w:rPr>
            </w:pPr>
            <w:r w:rsidRPr="00BE5CA6">
              <w:rPr>
                <w:rFonts w:ascii="Arial" w:hAnsi="Arial" w:cs="Arial"/>
                <w:b/>
                <w:bCs/>
                <w:sz w:val="22"/>
                <w:szCs w:val="28"/>
              </w:rPr>
              <w:t xml:space="preserve">SSC </w:t>
            </w:r>
          </w:p>
          <w:p w:rsidR="00BE5CA6" w:rsidRDefault="00BE5CA6" w:rsidP="00BE5CA6">
            <w:pPr>
              <w:rPr>
                <w:rFonts w:ascii="Arial" w:hAnsi="Arial" w:cs="Arial"/>
                <w:b/>
                <w:bCs/>
                <w:sz w:val="22"/>
                <w:szCs w:val="28"/>
              </w:rPr>
            </w:pPr>
            <w:r w:rsidRPr="00BE5CA6">
              <w:rPr>
                <w:rFonts w:ascii="Arial" w:hAnsi="Arial" w:cs="Arial"/>
                <w:b/>
                <w:bCs/>
                <w:sz w:val="22"/>
                <w:szCs w:val="28"/>
              </w:rPr>
              <w:t xml:space="preserve">2014 </w:t>
            </w:r>
          </w:p>
          <w:p w:rsidR="00BE5CA6" w:rsidRPr="00BE5CA6" w:rsidRDefault="00BE5CA6" w:rsidP="00BE5CA6">
            <w:pPr>
              <w:rPr>
                <w:rFonts w:ascii="Arial" w:hAnsi="Arial" w:cs="Arial"/>
                <w:b/>
                <w:bCs/>
              </w:rPr>
            </w:pPr>
            <w:r w:rsidRPr="00BE5CA6">
              <w:rPr>
                <w:rFonts w:ascii="Arial" w:hAnsi="Arial" w:cs="Arial"/>
                <w:b/>
                <w:bCs/>
                <w:sz w:val="22"/>
                <w:szCs w:val="28"/>
              </w:rPr>
              <w:t>Board :- Pune</w:t>
            </w:r>
            <w:r>
              <w:rPr>
                <w:rFonts w:ascii="Arial" w:hAnsi="Arial" w:cs="Arial"/>
                <w:b/>
                <w:bCs/>
                <w:sz w:val="22"/>
                <w:szCs w:val="28"/>
              </w:rPr>
              <w:t xml:space="preserve"> </w:t>
            </w:r>
            <w:r w:rsidRPr="00BE5CA6">
              <w:rPr>
                <w:rFonts w:ascii="Arial" w:hAnsi="Arial" w:cs="Arial"/>
                <w:b/>
                <w:bCs/>
                <w:sz w:val="22"/>
                <w:szCs w:val="28"/>
              </w:rPr>
              <w:t>Board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F536BE" w:rsidRPr="00F536BE" w:rsidRDefault="00F536BE" w:rsidP="00B359E4">
            <w:pPr>
              <w:pStyle w:val="Heading4"/>
              <w:rPr>
                <w:color w:val="548AB7" w:themeColor="accent1" w:themeShade="BF"/>
                <w:sz w:val="28"/>
                <w:szCs w:val="36"/>
              </w:rPr>
            </w:pPr>
            <w:r w:rsidRPr="00F536BE">
              <w:rPr>
                <w:color w:val="548AB7" w:themeColor="accent1" w:themeShade="BF"/>
                <w:sz w:val="28"/>
                <w:szCs w:val="36"/>
              </w:rPr>
              <w:t>PROFILE SUMMARY</w:t>
            </w:r>
          </w:p>
          <w:p w:rsidR="00036450" w:rsidRDefault="00036450" w:rsidP="00B359E4">
            <w:pPr>
              <w:pStyle w:val="Heading4"/>
            </w:pPr>
          </w:p>
          <w:p w:rsidR="00F536BE" w:rsidRPr="00F536BE" w:rsidRDefault="00F536BE" w:rsidP="00F536BE">
            <w:pPr>
              <w:rPr>
                <w:rFonts w:ascii="Arial" w:hAnsi="Arial" w:cs="Arial"/>
                <w:sz w:val="20"/>
                <w:szCs w:val="24"/>
              </w:rPr>
            </w:pPr>
            <w:r w:rsidRPr="00F536BE">
              <w:rPr>
                <w:rFonts w:ascii="Arial" w:hAnsi="Arial" w:cs="Arial"/>
                <w:sz w:val="20"/>
                <w:szCs w:val="24"/>
              </w:rPr>
              <w:t>• As an Angular Developer having 8 months of experience.</w:t>
            </w:r>
          </w:p>
          <w:p w:rsidR="00F536BE" w:rsidRDefault="00F536BE" w:rsidP="00F536BE">
            <w:pPr>
              <w:rPr>
                <w:rFonts w:ascii="Arial" w:hAnsi="Arial" w:cs="Arial"/>
                <w:sz w:val="20"/>
                <w:szCs w:val="24"/>
              </w:rPr>
            </w:pPr>
            <w:r w:rsidRPr="00F536BE">
              <w:rPr>
                <w:rFonts w:ascii="Arial" w:hAnsi="Arial" w:cs="Arial"/>
                <w:sz w:val="20"/>
                <w:szCs w:val="24"/>
              </w:rPr>
              <w:t>• Good Hands-on experience on HTML 5, CSS 3,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F536BE">
              <w:rPr>
                <w:rFonts w:ascii="Arial" w:hAnsi="Arial" w:cs="Arial"/>
                <w:sz w:val="20"/>
                <w:szCs w:val="24"/>
              </w:rPr>
              <w:t xml:space="preserve">Bootstrap </w:t>
            </w:r>
            <w:r>
              <w:rPr>
                <w:rFonts w:ascii="Arial" w:hAnsi="Arial" w:cs="Arial"/>
                <w:sz w:val="20"/>
                <w:szCs w:val="24"/>
              </w:rPr>
              <w:t xml:space="preserve">    </w:t>
            </w:r>
          </w:p>
          <w:p w:rsidR="00F536BE" w:rsidRPr="00F536BE" w:rsidRDefault="00F536BE" w:rsidP="00F536BE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  </w:t>
            </w:r>
            <w:r w:rsidRPr="00F536BE">
              <w:rPr>
                <w:rFonts w:ascii="Arial" w:hAnsi="Arial" w:cs="Arial"/>
                <w:sz w:val="20"/>
                <w:szCs w:val="24"/>
              </w:rPr>
              <w:t>5,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F536BE">
              <w:rPr>
                <w:rFonts w:ascii="Arial" w:hAnsi="Arial" w:cs="Arial"/>
                <w:sz w:val="20"/>
                <w:szCs w:val="24"/>
              </w:rPr>
              <w:t>JavaScript,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F536BE">
              <w:rPr>
                <w:rFonts w:ascii="Arial" w:hAnsi="Arial" w:cs="Arial"/>
                <w:sz w:val="20"/>
                <w:szCs w:val="24"/>
              </w:rPr>
              <w:t>TypeScript,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F536BE">
              <w:rPr>
                <w:rFonts w:ascii="Arial" w:hAnsi="Arial" w:cs="Arial"/>
                <w:sz w:val="20"/>
                <w:szCs w:val="24"/>
              </w:rPr>
              <w:t>Angular8.</w:t>
            </w:r>
          </w:p>
          <w:p w:rsidR="00F536BE" w:rsidRPr="00F536BE" w:rsidRDefault="00F536BE" w:rsidP="00F536BE">
            <w:pPr>
              <w:rPr>
                <w:rFonts w:ascii="Arial" w:hAnsi="Arial" w:cs="Arial"/>
                <w:sz w:val="20"/>
                <w:szCs w:val="24"/>
              </w:rPr>
            </w:pPr>
            <w:r w:rsidRPr="00F536BE">
              <w:rPr>
                <w:rFonts w:ascii="Arial" w:hAnsi="Arial" w:cs="Arial"/>
                <w:sz w:val="20"/>
                <w:szCs w:val="24"/>
              </w:rPr>
              <w:t>• Responsive design using CSS &amp; Bootstrap.</w:t>
            </w:r>
          </w:p>
          <w:p w:rsidR="00F536BE" w:rsidRDefault="00F536BE" w:rsidP="00F536BE">
            <w:pPr>
              <w:rPr>
                <w:rFonts w:ascii="Arial" w:hAnsi="Arial" w:cs="Arial"/>
                <w:sz w:val="20"/>
                <w:szCs w:val="24"/>
              </w:rPr>
            </w:pPr>
            <w:r w:rsidRPr="00F536BE">
              <w:rPr>
                <w:rFonts w:ascii="Arial" w:hAnsi="Arial" w:cs="Arial"/>
                <w:sz w:val="20"/>
                <w:szCs w:val="24"/>
              </w:rPr>
              <w:t xml:space="preserve">• Experience in using Integrated Development Environment like Visual </w:t>
            </w:r>
          </w:p>
          <w:p w:rsidR="00F536BE" w:rsidRPr="00F536BE" w:rsidRDefault="00F536BE" w:rsidP="00F536BE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 </w:t>
            </w:r>
            <w:r w:rsidRPr="00F536BE">
              <w:rPr>
                <w:rFonts w:ascii="Arial" w:hAnsi="Arial" w:cs="Arial"/>
                <w:sz w:val="20"/>
                <w:szCs w:val="24"/>
              </w:rPr>
              <w:t xml:space="preserve">Studio Code. </w:t>
            </w:r>
          </w:p>
          <w:p w:rsidR="00F536BE" w:rsidRPr="00F536BE" w:rsidRDefault="00F536BE" w:rsidP="00F536BE">
            <w:pPr>
              <w:rPr>
                <w:rFonts w:ascii="Arial" w:hAnsi="Arial" w:cs="Arial"/>
                <w:sz w:val="20"/>
                <w:szCs w:val="24"/>
              </w:rPr>
            </w:pPr>
            <w:r w:rsidRPr="00F536BE">
              <w:rPr>
                <w:rFonts w:ascii="Arial" w:hAnsi="Arial" w:cs="Arial"/>
                <w:sz w:val="20"/>
                <w:szCs w:val="24"/>
              </w:rPr>
              <w:t xml:space="preserve">• Good knowledge Desktop GitHub. </w:t>
            </w:r>
          </w:p>
          <w:p w:rsidR="00F536BE" w:rsidRPr="00F536BE" w:rsidRDefault="00F536BE" w:rsidP="00F536BE">
            <w:pPr>
              <w:rPr>
                <w:rFonts w:ascii="Arial" w:hAnsi="Arial" w:cs="Arial"/>
                <w:sz w:val="20"/>
                <w:szCs w:val="24"/>
              </w:rPr>
            </w:pPr>
            <w:r w:rsidRPr="00F536BE">
              <w:rPr>
                <w:rFonts w:ascii="Arial" w:hAnsi="Arial" w:cs="Arial"/>
                <w:sz w:val="20"/>
                <w:szCs w:val="24"/>
              </w:rPr>
              <w:t>• Willing to take extra responsibilities.</w:t>
            </w:r>
          </w:p>
          <w:p w:rsidR="00036450" w:rsidRPr="00B359E4" w:rsidRDefault="00036450" w:rsidP="00F536BE">
            <w:pPr>
              <w:pStyle w:val="Date"/>
            </w:pPr>
          </w:p>
          <w:p w:rsidR="00036450" w:rsidRDefault="00036450" w:rsidP="00036450"/>
          <w:sdt>
            <w:sdtPr>
              <w:id w:val="1001553383"/>
              <w:placeholder>
                <w:docPart w:val="6416A067117F4FF79660D9EDB0886F35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F13D31">
                  <w:rPr>
                    <w:color w:val="548AB7" w:themeColor="accent1" w:themeShade="BF"/>
                    <w:sz w:val="28"/>
                    <w:szCs w:val="32"/>
                  </w:rPr>
                  <w:t>WORK EXPERIENCE</w:t>
                </w:r>
              </w:p>
            </w:sdtContent>
          </w:sdt>
          <w:p w:rsidR="005944C6" w:rsidRDefault="005944C6" w:rsidP="00B359E4">
            <w:pPr>
              <w:pStyle w:val="Date"/>
              <w:rPr>
                <w:b/>
                <w:bCs/>
                <w:sz w:val="20"/>
                <w:szCs w:val="24"/>
              </w:rPr>
            </w:pPr>
          </w:p>
          <w:p w:rsidR="007751BE" w:rsidRDefault="00A93CAA" w:rsidP="00B359E4">
            <w:pPr>
              <w:pStyle w:val="Date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Angular Developer</w:t>
            </w:r>
          </w:p>
          <w:p w:rsidR="007751BE" w:rsidRPr="007751BE" w:rsidRDefault="007751BE" w:rsidP="007751BE"/>
          <w:p w:rsidR="00036450" w:rsidRPr="007751BE" w:rsidRDefault="007751BE" w:rsidP="00B359E4">
            <w:pPr>
              <w:pStyle w:val="Date"/>
              <w:rPr>
                <w:b/>
                <w:bCs/>
                <w:sz w:val="20"/>
                <w:szCs w:val="24"/>
              </w:rPr>
            </w:pPr>
            <w:r w:rsidRPr="007751BE">
              <w:rPr>
                <w:b/>
                <w:bCs/>
                <w:sz w:val="20"/>
                <w:szCs w:val="24"/>
              </w:rPr>
              <w:t>Project Name:-</w:t>
            </w:r>
            <w:r w:rsidR="00472D11">
              <w:rPr>
                <w:b/>
                <w:bCs/>
                <w:sz w:val="20"/>
                <w:szCs w:val="24"/>
              </w:rPr>
              <w:t xml:space="preserve"> </w:t>
            </w:r>
            <w:r w:rsidR="00472D11" w:rsidRPr="00472D11">
              <w:rPr>
                <w:rFonts w:ascii="Arial" w:eastAsia="Times New Roman" w:hAnsi="Arial" w:cs="Arial"/>
                <w:sz w:val="20"/>
              </w:rPr>
              <w:t>AS-Trends-club-group-hotel</w:t>
            </w:r>
          </w:p>
          <w:p w:rsidR="004D3011" w:rsidRDefault="004D3011" w:rsidP="00036450"/>
          <w:p w:rsidR="00DC3BD0" w:rsidRDefault="007751BE" w:rsidP="00472D11">
            <w:pPr>
              <w:pStyle w:val="Date"/>
              <w:rPr>
                <w:rFonts w:ascii="Times New Roman" w:eastAsia="Times New Roman" w:hAnsi="Times New Roman" w:cs="Times New Roman"/>
                <w:sz w:val="21"/>
              </w:rPr>
            </w:pPr>
            <w:r w:rsidRPr="007751BE">
              <w:rPr>
                <w:b/>
                <w:bCs/>
                <w:sz w:val="20"/>
                <w:szCs w:val="24"/>
              </w:rPr>
              <w:t>Environment:-</w:t>
            </w:r>
            <w:r w:rsidR="00472D11">
              <w:rPr>
                <w:b/>
                <w:bCs/>
                <w:sz w:val="20"/>
                <w:szCs w:val="24"/>
              </w:rPr>
              <w:t xml:space="preserve">    </w:t>
            </w:r>
            <w:r w:rsidR="00472D11">
              <w:rPr>
                <w:rFonts w:ascii="Times New Roman" w:eastAsia="Times New Roman" w:hAnsi="Times New Roman" w:cs="Times New Roman"/>
                <w:sz w:val="21"/>
              </w:rPr>
              <w:t xml:space="preserve">HTML5, CSS, Bootstrap, JavaScript, </w:t>
            </w:r>
          </w:p>
          <w:p w:rsidR="004D3011" w:rsidRPr="00472D11" w:rsidRDefault="00036450" w:rsidP="00472D11">
            <w:pPr>
              <w:pStyle w:val="Date"/>
              <w:rPr>
                <w:b/>
                <w:bCs/>
                <w:sz w:val="20"/>
                <w:szCs w:val="24"/>
              </w:rPr>
            </w:pPr>
            <w:r w:rsidRPr="004D3011">
              <w:t xml:space="preserve"> </w:t>
            </w:r>
            <w:r w:rsidR="00DC3BD0">
              <w:t xml:space="preserve">                              </w:t>
            </w:r>
            <w:r w:rsidR="00DC3BD0">
              <w:rPr>
                <w:rFonts w:ascii="Times New Roman" w:eastAsia="Times New Roman" w:hAnsi="Times New Roman" w:cs="Times New Roman"/>
                <w:sz w:val="21"/>
              </w:rPr>
              <w:t>TypeScript  &amp; Angular 8.</w:t>
            </w:r>
          </w:p>
          <w:p w:rsidR="004D3011" w:rsidRDefault="004D3011" w:rsidP="00036450"/>
          <w:p w:rsidR="007751BE" w:rsidRDefault="007751BE" w:rsidP="00DC3BD0">
            <w:pPr>
              <w:pStyle w:val="Date"/>
              <w:rPr>
                <w:b/>
                <w:bCs/>
                <w:sz w:val="20"/>
                <w:szCs w:val="24"/>
              </w:rPr>
            </w:pPr>
            <w:r w:rsidRPr="007751BE">
              <w:rPr>
                <w:b/>
                <w:bCs/>
                <w:sz w:val="20"/>
                <w:szCs w:val="24"/>
              </w:rPr>
              <w:t>Tools &amp; IDEs:-</w:t>
            </w:r>
            <w:r w:rsidR="00DC3BD0">
              <w:rPr>
                <w:b/>
                <w:bCs/>
                <w:sz w:val="20"/>
                <w:szCs w:val="24"/>
              </w:rPr>
              <w:t xml:space="preserve">      </w:t>
            </w:r>
            <w:r w:rsidR="00DC3BD0">
              <w:rPr>
                <w:rFonts w:ascii="Times New Roman" w:eastAsia="Times New Roman" w:hAnsi="Times New Roman" w:cs="Times New Roman"/>
                <w:sz w:val="21"/>
              </w:rPr>
              <w:t>GIT, GITHUB, JIRA, Agile and VS</w:t>
            </w:r>
          </w:p>
          <w:p w:rsidR="00DC3BD0" w:rsidRPr="00DC3BD0" w:rsidRDefault="00DC3BD0" w:rsidP="00DC3BD0"/>
          <w:p w:rsidR="007751BE" w:rsidRPr="007751BE" w:rsidRDefault="007751BE" w:rsidP="004D3011">
            <w:pPr>
              <w:rPr>
                <w:b/>
                <w:bCs/>
                <w:sz w:val="22"/>
                <w:szCs w:val="28"/>
              </w:rPr>
            </w:pPr>
            <w:r w:rsidRPr="007751BE">
              <w:rPr>
                <w:b/>
                <w:bCs/>
                <w:sz w:val="20"/>
                <w:szCs w:val="24"/>
              </w:rPr>
              <w:t>Team Size:-</w:t>
            </w:r>
            <w:r w:rsidR="00DC3BD0">
              <w:rPr>
                <w:b/>
                <w:bCs/>
                <w:sz w:val="20"/>
                <w:szCs w:val="24"/>
              </w:rPr>
              <w:t xml:space="preserve"> </w:t>
            </w:r>
            <w:r w:rsidRPr="007751BE">
              <w:rPr>
                <w:sz w:val="20"/>
                <w:szCs w:val="24"/>
              </w:rPr>
              <w:t xml:space="preserve"> </w:t>
            </w:r>
            <w:r w:rsidRPr="007751BE">
              <w:rPr>
                <w:sz w:val="22"/>
                <w:szCs w:val="28"/>
              </w:rPr>
              <w:t>06</w:t>
            </w:r>
          </w:p>
          <w:p w:rsidR="007751BE" w:rsidRDefault="007751BE" w:rsidP="004D3011"/>
          <w:p w:rsidR="00DC3BD0" w:rsidRDefault="007751BE" w:rsidP="00C607A6">
            <w:r w:rsidRPr="007751BE">
              <w:rPr>
                <w:b/>
                <w:bCs/>
                <w:sz w:val="20"/>
                <w:szCs w:val="24"/>
              </w:rPr>
              <w:t>Project Description: -</w:t>
            </w:r>
            <w:r w:rsidR="00DC3BD0">
              <w:rPr>
                <w:b/>
                <w:bCs/>
                <w:sz w:val="20"/>
                <w:szCs w:val="24"/>
              </w:rPr>
              <w:t xml:space="preserve"> </w:t>
            </w:r>
          </w:p>
          <w:p w:rsidR="00DC3BD0" w:rsidRPr="007751BE" w:rsidRDefault="00C607A6" w:rsidP="004D3011">
            <w:pPr>
              <w:rPr>
                <w:b/>
                <w:bCs/>
                <w:sz w:val="20"/>
                <w:szCs w:val="24"/>
              </w:rPr>
            </w:pPr>
            <w:r>
              <w:rPr>
                <w:noProof/>
                <w:color w:val="000000" w:themeColor="text1"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5B0759" wp14:editId="1A35A213">
                      <wp:simplePos x="0" y="0"/>
                      <wp:positionH relativeFrom="column">
                        <wp:posOffset>171524</wp:posOffset>
                      </wp:positionH>
                      <wp:positionV relativeFrom="page">
                        <wp:posOffset>4313644</wp:posOffset>
                      </wp:positionV>
                      <wp:extent cx="3965575" cy="189166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5575" cy="1891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07A6" w:rsidRPr="00C607A6" w:rsidRDefault="00C607A6" w:rsidP="00C607A6">
                                  <w:pP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8"/>
                                    </w:rPr>
                                  </w:pPr>
                                  <w:r w:rsidRPr="00C607A6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8"/>
                                    </w:rPr>
                                    <w:t>The Trends-club-group is currently in development for sm</w:t>
                                  </w:r>
                                  <w:r w:rsidRPr="00C607A6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8"/>
                                    </w:rPr>
                                    <w:t xml:space="preserve">ooth running and management of </w:t>
                                  </w:r>
                                  <w:r w:rsidRPr="00C607A6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8"/>
                                    </w:rPr>
                                    <w:t>activities such as</w:t>
                                  </w:r>
                                  <w:r w:rsidRPr="00C607A6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 w:rsidRPr="00C607A6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8"/>
                                    </w:rPr>
                                    <w:t>accommodation, meals, additional facilities and other services. For</w:t>
                                  </w:r>
                                  <w:r w:rsidRPr="00C607A6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 w:rsidRPr="00C607A6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8"/>
                                    </w:rPr>
                                    <w:t>any service that is used by customer before checkout the bill is generated immediately after ordering and he pays at the accountant desk.</w:t>
                                  </w:r>
                                </w:p>
                                <w:p w:rsidR="00C607A6" w:rsidRDefault="00C607A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5B075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3.5pt;margin-top:339.65pt;width:312.25pt;height:14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" fillcolor="white [3201]" stroked="f" strokeweight=".5pt">
                      <v:textbox>
                        <w:txbxContent>
                          <w:p w:rsidR="00C607A6" w:rsidRPr="00C607A6" w:rsidRDefault="00C607A6" w:rsidP="00C607A6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8"/>
                              </w:rPr>
                            </w:pPr>
                            <w:r w:rsidRPr="00C607A6">
                              <w:rPr>
                                <w:rFonts w:ascii="Arial" w:eastAsia="Times New Roman" w:hAnsi="Arial" w:cs="Arial"/>
                                <w:sz w:val="24"/>
                                <w:szCs w:val="28"/>
                              </w:rPr>
                              <w:t>The Trends-club-group is currently in development for sm</w:t>
                            </w:r>
                            <w:r w:rsidRPr="00C607A6">
                              <w:rPr>
                                <w:rFonts w:ascii="Arial" w:eastAsia="Times New Roman" w:hAnsi="Arial" w:cs="Arial"/>
                                <w:sz w:val="24"/>
                                <w:szCs w:val="28"/>
                              </w:rPr>
                              <w:t xml:space="preserve">ooth running and management of </w:t>
                            </w:r>
                            <w:r w:rsidRPr="00C607A6">
                              <w:rPr>
                                <w:rFonts w:ascii="Arial" w:eastAsia="Times New Roman" w:hAnsi="Arial" w:cs="Arial"/>
                                <w:sz w:val="24"/>
                                <w:szCs w:val="28"/>
                              </w:rPr>
                              <w:t>activities such as</w:t>
                            </w:r>
                            <w:r w:rsidRPr="00C607A6">
                              <w:rPr>
                                <w:rFonts w:ascii="Arial" w:eastAsia="Times New Roman" w:hAnsi="Arial" w:cs="Arial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C607A6">
                              <w:rPr>
                                <w:rFonts w:ascii="Arial" w:eastAsia="Times New Roman" w:hAnsi="Arial" w:cs="Arial"/>
                                <w:sz w:val="24"/>
                                <w:szCs w:val="28"/>
                              </w:rPr>
                              <w:t>accommodation, meals, additional facilities and other services. For</w:t>
                            </w:r>
                            <w:r w:rsidRPr="00C607A6">
                              <w:rPr>
                                <w:rFonts w:ascii="Arial" w:eastAsia="Times New Roman" w:hAnsi="Arial" w:cs="Arial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C607A6">
                              <w:rPr>
                                <w:rFonts w:ascii="Arial" w:eastAsia="Times New Roman" w:hAnsi="Arial" w:cs="Arial"/>
                                <w:sz w:val="24"/>
                                <w:szCs w:val="28"/>
                              </w:rPr>
                              <w:t>any service that is used by customer before checkout the bill is generated immediately after ordering and he pays at the accountant desk.</w:t>
                            </w:r>
                          </w:p>
                          <w:p w:rsidR="00C607A6" w:rsidRDefault="00C607A6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:rsidR="004D3011" w:rsidRDefault="004D3011" w:rsidP="00036450"/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val="en-IN" w:eastAsia="en-IN" w:bidi="mr-IN"/>
              </w:rPr>
              <w:drawing>
                <wp:inline distT="0" distB="0" distL="0" distR="0" wp14:anchorId="5AFFFF85" wp14:editId="29FA67EF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DC3BD0" w:rsidTr="001B2ABD">
        <w:tc>
          <w:tcPr>
            <w:tcW w:w="3600" w:type="dxa"/>
          </w:tcPr>
          <w:p w:rsidR="00DC3BD0" w:rsidRPr="00F13D31" w:rsidRDefault="00DC3BD0" w:rsidP="00036450">
            <w:pPr>
              <w:pStyle w:val="Heading3"/>
              <w:rPr>
                <w:sz w:val="28"/>
                <w:szCs w:val="32"/>
              </w:rPr>
            </w:pPr>
          </w:p>
        </w:tc>
        <w:tc>
          <w:tcPr>
            <w:tcW w:w="720" w:type="dxa"/>
          </w:tcPr>
          <w:p w:rsidR="00DC3BD0" w:rsidRDefault="00DC3BD0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DC3BD0" w:rsidRPr="00F536BE" w:rsidRDefault="00DC3BD0" w:rsidP="00B359E4">
            <w:pPr>
              <w:pStyle w:val="Heading4"/>
              <w:rPr>
                <w:color w:val="548AB7" w:themeColor="accent1" w:themeShade="BF"/>
                <w:sz w:val="28"/>
                <w:szCs w:val="36"/>
              </w:rPr>
            </w:pPr>
          </w:p>
        </w:tc>
      </w:tr>
    </w:tbl>
    <w:p w:rsidR="0043117B" w:rsidRDefault="00A01E0A" w:rsidP="000C45FF">
      <w:pPr>
        <w:tabs>
          <w:tab w:val="left" w:pos="990"/>
        </w:tabs>
      </w:pPr>
    </w:p>
    <w:p w:rsidR="005944C6" w:rsidRDefault="005944C6" w:rsidP="000C45FF">
      <w:pPr>
        <w:tabs>
          <w:tab w:val="left" w:pos="990"/>
        </w:tabs>
      </w:pPr>
    </w:p>
    <w:p w:rsidR="005944C6" w:rsidRDefault="005944C6" w:rsidP="000C45FF">
      <w:pPr>
        <w:tabs>
          <w:tab w:val="left" w:pos="990"/>
        </w:tabs>
      </w:pPr>
    </w:p>
    <w:p w:rsidR="005944C6" w:rsidRDefault="005944C6" w:rsidP="000C45FF">
      <w:pPr>
        <w:tabs>
          <w:tab w:val="left" w:pos="990"/>
        </w:tabs>
      </w:pPr>
    </w:p>
    <w:p w:rsidR="005944C6" w:rsidRDefault="005944C6" w:rsidP="000C45FF">
      <w:pPr>
        <w:tabs>
          <w:tab w:val="left" w:pos="990"/>
        </w:tabs>
      </w:pPr>
    </w:p>
    <w:p w:rsidR="005944C6" w:rsidRDefault="005944C6" w:rsidP="000C45FF">
      <w:pPr>
        <w:tabs>
          <w:tab w:val="left" w:pos="990"/>
        </w:tabs>
      </w:pPr>
    </w:p>
    <w:p w:rsidR="005944C6" w:rsidRDefault="005944C6" w:rsidP="000C45FF">
      <w:pPr>
        <w:tabs>
          <w:tab w:val="left" w:pos="990"/>
        </w:tabs>
      </w:pPr>
    </w:p>
    <w:p w:rsidR="005944C6" w:rsidRDefault="005944C6" w:rsidP="000C45FF">
      <w:pPr>
        <w:tabs>
          <w:tab w:val="left" w:pos="990"/>
        </w:tabs>
      </w:pPr>
    </w:p>
    <w:p w:rsidR="005944C6" w:rsidRDefault="005944C6" w:rsidP="000C45FF">
      <w:pPr>
        <w:tabs>
          <w:tab w:val="left" w:pos="990"/>
        </w:tabs>
      </w:pPr>
    </w:p>
    <w:p w:rsidR="005944C6" w:rsidRDefault="005944C6" w:rsidP="000C45FF">
      <w:pPr>
        <w:tabs>
          <w:tab w:val="left" w:pos="990"/>
        </w:tabs>
      </w:pPr>
      <w:bookmarkStart w:id="0" w:name="_GoBack"/>
      <w:bookmarkEnd w:id="0"/>
    </w:p>
    <w:p w:rsidR="005944C6" w:rsidRPr="00F507B6" w:rsidRDefault="005944C6" w:rsidP="000C45FF">
      <w:pPr>
        <w:tabs>
          <w:tab w:val="left" w:pos="990"/>
        </w:tabs>
        <w:rPr>
          <w:b/>
          <w:bCs/>
          <w:color w:val="548AB7" w:themeColor="accent1" w:themeShade="BF"/>
          <w:sz w:val="28"/>
          <w:szCs w:val="36"/>
        </w:rPr>
      </w:pPr>
      <w:r w:rsidRPr="00F507B6">
        <w:rPr>
          <w:b/>
          <w:bCs/>
          <w:color w:val="548AB7" w:themeColor="accent1" w:themeShade="BF"/>
          <w:sz w:val="28"/>
          <w:szCs w:val="36"/>
        </w:rPr>
        <w:t>PERSONAL DETAILS</w:t>
      </w:r>
    </w:p>
    <w:p w:rsidR="005944C6" w:rsidRDefault="00F507B6" w:rsidP="000C45FF">
      <w:pPr>
        <w:tabs>
          <w:tab w:val="left" w:pos="990"/>
        </w:tabs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B5DF7" wp14:editId="64D09316">
                <wp:simplePos x="0" y="0"/>
                <wp:positionH relativeFrom="margin">
                  <wp:posOffset>-74428</wp:posOffset>
                </wp:positionH>
                <wp:positionV relativeFrom="page">
                  <wp:posOffset>1956391</wp:posOffset>
                </wp:positionV>
                <wp:extent cx="1977390" cy="2689860"/>
                <wp:effectExtent l="0" t="0" r="381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268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B6" w:rsidRPr="00F507B6" w:rsidRDefault="00F507B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 w:rsidRPr="00F507B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  <w:t xml:space="preserve">Father Name:- </w:t>
                            </w:r>
                          </w:p>
                          <w:p w:rsidR="00F507B6" w:rsidRPr="00F507B6" w:rsidRDefault="00F507B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 w:rsidRPr="00F507B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  <w:t xml:space="preserve">Kakasaheb Phadtare </w:t>
                            </w:r>
                          </w:p>
                          <w:p w:rsidR="00F507B6" w:rsidRPr="00F507B6" w:rsidRDefault="00F507B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</w:p>
                          <w:p w:rsidR="00F507B6" w:rsidRPr="00F507B6" w:rsidRDefault="00F507B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 w:rsidRPr="00F507B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  <w:t>Spoken Languages:-</w:t>
                            </w:r>
                          </w:p>
                          <w:p w:rsidR="00F507B6" w:rsidRPr="00F507B6" w:rsidRDefault="00F507B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 w:rsidRPr="00F507B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  <w:t xml:space="preserve">English, Hindi, Marathi. </w:t>
                            </w:r>
                          </w:p>
                          <w:p w:rsidR="00F507B6" w:rsidRPr="00F507B6" w:rsidRDefault="00F507B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</w:p>
                          <w:p w:rsidR="00F507B6" w:rsidRPr="00F507B6" w:rsidRDefault="00F507B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 w:rsidRPr="00F507B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  <w:t>DOB:</w:t>
                            </w:r>
                            <w:r w:rsidRPr="00F507B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  <w:t>.</w:t>
                            </w:r>
                            <w:r w:rsidRPr="00F507B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  <w:t>13.08.1998</w:t>
                            </w:r>
                            <w:r w:rsidRPr="00F507B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  <w:t xml:space="preserve"> </w:t>
                            </w:r>
                          </w:p>
                          <w:p w:rsidR="00F507B6" w:rsidRPr="00F507B6" w:rsidRDefault="00F507B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</w:p>
                          <w:p w:rsidR="00F507B6" w:rsidRPr="00F507B6" w:rsidRDefault="00F507B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 w:rsidRPr="00F507B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  <w:t xml:space="preserve">Marital Status:- </w:t>
                            </w:r>
                            <w:r w:rsidRPr="00F507B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  <w:t>Married</w:t>
                            </w:r>
                          </w:p>
                          <w:p w:rsidR="00F507B6" w:rsidRPr="00F507B6" w:rsidRDefault="00F507B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</w:p>
                          <w:p w:rsidR="00F507B6" w:rsidRPr="00F507B6" w:rsidRDefault="00F507B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 w:rsidRPr="00F507B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  <w:t>Nationality:-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B5DF7" id="Text Box 2" o:spid="_x0000_s1027" type="#_x0000_t202" style="position:absolute;margin-left:-5.85pt;margin-top:154.05pt;width:155.7pt;height:211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" fillcolor="white [3201]" stroked="f" strokeweight=".5pt">
                <v:textbox>
                  <w:txbxContent>
                    <w:p w:rsidR="00F507B6" w:rsidRPr="00F507B6" w:rsidRDefault="00F507B6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8"/>
                        </w:rPr>
                      </w:pPr>
                      <w:r w:rsidRPr="00F507B6">
                        <w:rPr>
                          <w:rFonts w:ascii="Arial" w:hAnsi="Arial" w:cs="Arial"/>
                          <w:b/>
                          <w:bCs/>
                          <w:sz w:val="22"/>
                          <w:szCs w:val="28"/>
                        </w:rPr>
                        <w:t xml:space="preserve">Father Name:- </w:t>
                      </w:r>
                    </w:p>
                    <w:p w:rsidR="00F507B6" w:rsidRPr="00F507B6" w:rsidRDefault="00F507B6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8"/>
                        </w:rPr>
                      </w:pPr>
                      <w:r w:rsidRPr="00F507B6">
                        <w:rPr>
                          <w:rFonts w:ascii="Arial" w:hAnsi="Arial" w:cs="Arial"/>
                          <w:b/>
                          <w:bCs/>
                          <w:sz w:val="22"/>
                          <w:szCs w:val="28"/>
                        </w:rPr>
                        <w:t xml:space="preserve">Kakasaheb Phadtare </w:t>
                      </w:r>
                    </w:p>
                    <w:p w:rsidR="00F507B6" w:rsidRPr="00F507B6" w:rsidRDefault="00F507B6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8"/>
                        </w:rPr>
                      </w:pPr>
                    </w:p>
                    <w:p w:rsidR="00F507B6" w:rsidRPr="00F507B6" w:rsidRDefault="00F507B6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8"/>
                        </w:rPr>
                      </w:pPr>
                      <w:r w:rsidRPr="00F507B6">
                        <w:rPr>
                          <w:rFonts w:ascii="Arial" w:hAnsi="Arial" w:cs="Arial"/>
                          <w:b/>
                          <w:bCs/>
                          <w:sz w:val="22"/>
                          <w:szCs w:val="28"/>
                        </w:rPr>
                        <w:t>Spoken Languages:-</w:t>
                      </w:r>
                    </w:p>
                    <w:p w:rsidR="00F507B6" w:rsidRPr="00F507B6" w:rsidRDefault="00F507B6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8"/>
                        </w:rPr>
                      </w:pPr>
                      <w:r w:rsidRPr="00F507B6">
                        <w:rPr>
                          <w:rFonts w:ascii="Arial" w:hAnsi="Arial" w:cs="Arial"/>
                          <w:b/>
                          <w:bCs/>
                          <w:sz w:val="22"/>
                          <w:szCs w:val="28"/>
                        </w:rPr>
                        <w:t xml:space="preserve">English, Hindi, Marathi. </w:t>
                      </w:r>
                    </w:p>
                    <w:p w:rsidR="00F507B6" w:rsidRPr="00F507B6" w:rsidRDefault="00F507B6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8"/>
                        </w:rPr>
                      </w:pPr>
                    </w:p>
                    <w:p w:rsidR="00F507B6" w:rsidRPr="00F507B6" w:rsidRDefault="00F507B6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8"/>
                        </w:rPr>
                      </w:pPr>
                      <w:r w:rsidRPr="00F507B6">
                        <w:rPr>
                          <w:rFonts w:ascii="Arial" w:hAnsi="Arial" w:cs="Arial"/>
                          <w:b/>
                          <w:bCs/>
                          <w:sz w:val="22"/>
                          <w:szCs w:val="28"/>
                        </w:rPr>
                        <w:t>DOB:</w:t>
                      </w:r>
                      <w:r w:rsidRPr="00F507B6">
                        <w:rPr>
                          <w:rFonts w:ascii="Arial" w:hAnsi="Arial" w:cs="Arial"/>
                          <w:b/>
                          <w:bCs/>
                          <w:sz w:val="22"/>
                          <w:szCs w:val="28"/>
                        </w:rPr>
                        <w:t>.</w:t>
                      </w:r>
                      <w:r w:rsidRPr="00F507B6">
                        <w:rPr>
                          <w:rFonts w:ascii="Arial" w:hAnsi="Arial" w:cs="Arial"/>
                          <w:b/>
                          <w:bCs/>
                          <w:sz w:val="22"/>
                          <w:szCs w:val="28"/>
                        </w:rPr>
                        <w:t>13.08.1998</w:t>
                      </w:r>
                      <w:r w:rsidRPr="00F507B6">
                        <w:rPr>
                          <w:rFonts w:ascii="Arial" w:hAnsi="Arial" w:cs="Arial"/>
                          <w:b/>
                          <w:bCs/>
                          <w:sz w:val="22"/>
                          <w:szCs w:val="28"/>
                        </w:rPr>
                        <w:t xml:space="preserve"> </w:t>
                      </w:r>
                    </w:p>
                    <w:p w:rsidR="00F507B6" w:rsidRPr="00F507B6" w:rsidRDefault="00F507B6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8"/>
                        </w:rPr>
                      </w:pPr>
                    </w:p>
                    <w:p w:rsidR="00F507B6" w:rsidRPr="00F507B6" w:rsidRDefault="00F507B6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8"/>
                        </w:rPr>
                      </w:pPr>
                      <w:r w:rsidRPr="00F507B6">
                        <w:rPr>
                          <w:rFonts w:ascii="Arial" w:hAnsi="Arial" w:cs="Arial"/>
                          <w:b/>
                          <w:bCs/>
                          <w:sz w:val="22"/>
                          <w:szCs w:val="28"/>
                        </w:rPr>
                        <w:t xml:space="preserve">Marital Status:- </w:t>
                      </w:r>
                      <w:r w:rsidRPr="00F507B6">
                        <w:rPr>
                          <w:rFonts w:ascii="Arial" w:hAnsi="Arial" w:cs="Arial"/>
                          <w:b/>
                          <w:bCs/>
                          <w:sz w:val="22"/>
                          <w:szCs w:val="28"/>
                        </w:rPr>
                        <w:t>Married</w:t>
                      </w:r>
                    </w:p>
                    <w:p w:rsidR="00F507B6" w:rsidRPr="00F507B6" w:rsidRDefault="00F507B6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8"/>
                        </w:rPr>
                      </w:pPr>
                    </w:p>
                    <w:p w:rsidR="00F507B6" w:rsidRPr="00F507B6" w:rsidRDefault="00F507B6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8"/>
                        </w:rPr>
                      </w:pPr>
                      <w:r w:rsidRPr="00F507B6">
                        <w:rPr>
                          <w:rFonts w:ascii="Arial" w:hAnsi="Arial" w:cs="Arial"/>
                          <w:b/>
                          <w:bCs/>
                          <w:sz w:val="22"/>
                          <w:szCs w:val="28"/>
                        </w:rPr>
                        <w:t>Nationality:- India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5944C6" w:rsidRDefault="005944C6" w:rsidP="000C45FF">
      <w:pPr>
        <w:tabs>
          <w:tab w:val="left" w:pos="990"/>
        </w:tabs>
      </w:pPr>
    </w:p>
    <w:p w:rsidR="00F507B6" w:rsidRDefault="00F507B6" w:rsidP="000C45FF">
      <w:pPr>
        <w:tabs>
          <w:tab w:val="left" w:pos="990"/>
        </w:tabs>
      </w:pPr>
    </w:p>
    <w:sectPr w:rsidR="00F507B6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E0A" w:rsidRDefault="00A01E0A" w:rsidP="000C45FF">
      <w:r>
        <w:separator/>
      </w:r>
    </w:p>
  </w:endnote>
  <w:endnote w:type="continuationSeparator" w:id="0">
    <w:p w:rsidR="00A01E0A" w:rsidRDefault="00A01E0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E0A" w:rsidRDefault="00A01E0A" w:rsidP="000C45FF">
      <w:r>
        <w:separator/>
      </w:r>
    </w:p>
  </w:footnote>
  <w:footnote w:type="continuationSeparator" w:id="0">
    <w:p w:rsidR="00A01E0A" w:rsidRDefault="00A01E0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en-IN" w:eastAsia="en-IN" w:bidi="mr-I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C3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260EB"/>
    <w:rsid w:val="0037121F"/>
    <w:rsid w:val="003A6B7D"/>
    <w:rsid w:val="003B06CA"/>
    <w:rsid w:val="004071FC"/>
    <w:rsid w:val="00436651"/>
    <w:rsid w:val="00445947"/>
    <w:rsid w:val="00461AFD"/>
    <w:rsid w:val="00472D11"/>
    <w:rsid w:val="004813B3"/>
    <w:rsid w:val="00496591"/>
    <w:rsid w:val="004C63E4"/>
    <w:rsid w:val="004D3011"/>
    <w:rsid w:val="005262AC"/>
    <w:rsid w:val="005410D5"/>
    <w:rsid w:val="005944C6"/>
    <w:rsid w:val="00594C92"/>
    <w:rsid w:val="005E39D5"/>
    <w:rsid w:val="00600670"/>
    <w:rsid w:val="0062123A"/>
    <w:rsid w:val="00646E75"/>
    <w:rsid w:val="006771D0"/>
    <w:rsid w:val="006F274E"/>
    <w:rsid w:val="00715FCB"/>
    <w:rsid w:val="00743101"/>
    <w:rsid w:val="007751BE"/>
    <w:rsid w:val="007775E1"/>
    <w:rsid w:val="007867A0"/>
    <w:rsid w:val="007927F5"/>
    <w:rsid w:val="00802CA0"/>
    <w:rsid w:val="009260CD"/>
    <w:rsid w:val="00952C25"/>
    <w:rsid w:val="00A01E0A"/>
    <w:rsid w:val="00A2118D"/>
    <w:rsid w:val="00A93CAA"/>
    <w:rsid w:val="00AD76E2"/>
    <w:rsid w:val="00B20152"/>
    <w:rsid w:val="00B359E4"/>
    <w:rsid w:val="00B57D98"/>
    <w:rsid w:val="00B70850"/>
    <w:rsid w:val="00BA06C3"/>
    <w:rsid w:val="00BE5CA6"/>
    <w:rsid w:val="00C066B6"/>
    <w:rsid w:val="00C37BA1"/>
    <w:rsid w:val="00C4674C"/>
    <w:rsid w:val="00C506CF"/>
    <w:rsid w:val="00C607A6"/>
    <w:rsid w:val="00C72BED"/>
    <w:rsid w:val="00C9578B"/>
    <w:rsid w:val="00CB0055"/>
    <w:rsid w:val="00D2522B"/>
    <w:rsid w:val="00D422DE"/>
    <w:rsid w:val="00D5459D"/>
    <w:rsid w:val="00DA1F4D"/>
    <w:rsid w:val="00DC3BD0"/>
    <w:rsid w:val="00DD172A"/>
    <w:rsid w:val="00E25A26"/>
    <w:rsid w:val="00E4381A"/>
    <w:rsid w:val="00E55D74"/>
    <w:rsid w:val="00F13D31"/>
    <w:rsid w:val="00F507B6"/>
    <w:rsid w:val="00F536BE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hyperlink" Target="mailto:nishaphadtare03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das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20635884003343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2087709744"/>
        <c:axId val="2087703760"/>
      </c:barChart>
      <c:catAx>
        <c:axId val="20877097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7703760"/>
        <c:crosses val="autoZero"/>
        <c:auto val="1"/>
        <c:lblAlgn val="ctr"/>
        <c:lblOffset val="100"/>
        <c:noMultiLvlLbl val="0"/>
      </c:catAx>
      <c:valAx>
        <c:axId val="2087703760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2087709744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D6F1CD99A04786AC7DAAB0F62DA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51D25-2BA3-4F7E-A74C-333A6272FA56}"/>
      </w:docPartPr>
      <w:docPartBody>
        <w:p w:rsidR="009C7D23" w:rsidRDefault="00A924AD">
          <w:pPr>
            <w:pStyle w:val="7BD6F1CD99A04786AC7DAAB0F62DA3D6"/>
          </w:pPr>
          <w:r w:rsidRPr="00CB0055">
            <w:t>Contact</w:t>
          </w:r>
        </w:p>
      </w:docPartBody>
    </w:docPart>
    <w:docPart>
      <w:docPartPr>
        <w:name w:val="E9D9D56924254BB985C69DB772230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07D8E-D530-42D4-A1FE-611F360D966C}"/>
      </w:docPartPr>
      <w:docPartBody>
        <w:p w:rsidR="009C7D23" w:rsidRDefault="00A924AD">
          <w:pPr>
            <w:pStyle w:val="E9D9D56924254BB985C69DB772230686"/>
          </w:pPr>
          <w:r w:rsidRPr="004D3011">
            <w:t>PHONE:</w:t>
          </w:r>
        </w:p>
      </w:docPartBody>
    </w:docPart>
    <w:docPart>
      <w:docPartPr>
        <w:name w:val="941792F74EF54B2298D659626CD78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A278B-06EE-4578-AD16-37FA096BD362}"/>
      </w:docPartPr>
      <w:docPartBody>
        <w:p w:rsidR="009C7D23" w:rsidRDefault="00A924AD">
          <w:pPr>
            <w:pStyle w:val="941792F74EF54B2298D659626CD7854D"/>
          </w:pPr>
          <w:r w:rsidRPr="004D3011">
            <w:t>EMAIL:</w:t>
          </w:r>
        </w:p>
      </w:docPartBody>
    </w:docPart>
    <w:docPart>
      <w:docPartPr>
        <w:name w:val="6416A067117F4FF79660D9EDB0886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3A1CF-65E5-4E3B-B380-330B89852374}"/>
      </w:docPartPr>
      <w:docPartBody>
        <w:p w:rsidR="009C7D23" w:rsidRDefault="00A924AD">
          <w:pPr>
            <w:pStyle w:val="6416A067117F4FF79660D9EDB0886F35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AD"/>
    <w:rsid w:val="0031737F"/>
    <w:rsid w:val="009C7D23"/>
    <w:rsid w:val="00A9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15C1BFE33D4500B4BEA6FF35226C74">
    <w:name w:val="0A15C1BFE33D4500B4BEA6FF35226C74"/>
  </w:style>
  <w:style w:type="paragraph" w:customStyle="1" w:styleId="6155DAD224394165A2974FAA17A5C8AC">
    <w:name w:val="6155DAD224394165A2974FAA17A5C8AC"/>
  </w:style>
  <w:style w:type="paragraph" w:customStyle="1" w:styleId="9C697C6A749C4028AF0119C8CC63B320">
    <w:name w:val="9C697C6A749C4028AF0119C8CC63B320"/>
  </w:style>
  <w:style w:type="paragraph" w:customStyle="1" w:styleId="6314E116892F4A13A434FABBC912E6F2">
    <w:name w:val="6314E116892F4A13A434FABBC912E6F2"/>
  </w:style>
  <w:style w:type="paragraph" w:customStyle="1" w:styleId="7BD6F1CD99A04786AC7DAAB0F62DA3D6">
    <w:name w:val="7BD6F1CD99A04786AC7DAAB0F62DA3D6"/>
  </w:style>
  <w:style w:type="paragraph" w:customStyle="1" w:styleId="E9D9D56924254BB985C69DB772230686">
    <w:name w:val="E9D9D56924254BB985C69DB772230686"/>
  </w:style>
  <w:style w:type="paragraph" w:customStyle="1" w:styleId="63F371A2DC874D9D8C2E697B037B027B">
    <w:name w:val="63F371A2DC874D9D8C2E697B037B027B"/>
  </w:style>
  <w:style w:type="paragraph" w:customStyle="1" w:styleId="BD3DF448590E42C8AAC6EC0CBE7BB8D2">
    <w:name w:val="BD3DF448590E42C8AAC6EC0CBE7BB8D2"/>
  </w:style>
  <w:style w:type="paragraph" w:customStyle="1" w:styleId="F06E85EAB8704E5EB2BDF19B9B65F80F">
    <w:name w:val="F06E85EAB8704E5EB2BDF19B9B65F80F"/>
  </w:style>
  <w:style w:type="paragraph" w:customStyle="1" w:styleId="941792F74EF54B2298D659626CD7854D">
    <w:name w:val="941792F74EF54B2298D659626CD7854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103466A2E154870B16D4811F52BCC87">
    <w:name w:val="8103466A2E154870B16D4811F52BCC87"/>
  </w:style>
  <w:style w:type="paragraph" w:customStyle="1" w:styleId="728B5754344642D29046CEBA1DE46289">
    <w:name w:val="728B5754344642D29046CEBA1DE46289"/>
  </w:style>
  <w:style w:type="paragraph" w:customStyle="1" w:styleId="B5CC19FF32AA4E9BAF3499E3C5383FDB">
    <w:name w:val="B5CC19FF32AA4E9BAF3499E3C5383FDB"/>
  </w:style>
  <w:style w:type="paragraph" w:customStyle="1" w:styleId="664378D055E2417F96D9D520DD513083">
    <w:name w:val="664378D055E2417F96D9D520DD513083"/>
  </w:style>
  <w:style w:type="paragraph" w:customStyle="1" w:styleId="74A19FC631854445A2D75AA9D2E900C5">
    <w:name w:val="74A19FC631854445A2D75AA9D2E900C5"/>
  </w:style>
  <w:style w:type="paragraph" w:customStyle="1" w:styleId="0BB904CF7E79420589A2D699C913F2C4">
    <w:name w:val="0BB904CF7E79420589A2D699C913F2C4"/>
  </w:style>
  <w:style w:type="paragraph" w:customStyle="1" w:styleId="91B0F70C3AEC42CBB25785865E6A394B">
    <w:name w:val="91B0F70C3AEC42CBB25785865E6A394B"/>
  </w:style>
  <w:style w:type="paragraph" w:customStyle="1" w:styleId="F59F452101CD4D24BB8BCE123364CE0B">
    <w:name w:val="F59F452101CD4D24BB8BCE123364CE0B"/>
  </w:style>
  <w:style w:type="paragraph" w:customStyle="1" w:styleId="82679741128C4876AFBFEAAFCE556C96">
    <w:name w:val="82679741128C4876AFBFEAAFCE556C96"/>
  </w:style>
  <w:style w:type="paragraph" w:customStyle="1" w:styleId="FC2BB7DF9E9741B7BAA1A7300B16513E">
    <w:name w:val="FC2BB7DF9E9741B7BAA1A7300B16513E"/>
  </w:style>
  <w:style w:type="paragraph" w:customStyle="1" w:styleId="3CD76C770B97407D8C26C4F25F9AC4F4">
    <w:name w:val="3CD76C770B97407D8C26C4F25F9AC4F4"/>
  </w:style>
  <w:style w:type="paragraph" w:customStyle="1" w:styleId="FF1C9A9493C141559C125EAAD72F62AE">
    <w:name w:val="FF1C9A9493C141559C125EAAD72F62AE"/>
  </w:style>
  <w:style w:type="paragraph" w:customStyle="1" w:styleId="6E02A5F463C24C039EE6192E3EA7AAA0">
    <w:name w:val="6E02A5F463C24C039EE6192E3EA7AAA0"/>
  </w:style>
  <w:style w:type="paragraph" w:customStyle="1" w:styleId="B0FE969970A241F2AAB6A691971B8B9D">
    <w:name w:val="B0FE969970A241F2AAB6A691971B8B9D"/>
  </w:style>
  <w:style w:type="paragraph" w:customStyle="1" w:styleId="6416A067117F4FF79660D9EDB0886F35">
    <w:name w:val="6416A067117F4FF79660D9EDB0886F35"/>
  </w:style>
  <w:style w:type="paragraph" w:customStyle="1" w:styleId="717DEEE0CFEF40D8A01861D114A6B468">
    <w:name w:val="717DEEE0CFEF40D8A01861D114A6B468"/>
  </w:style>
  <w:style w:type="paragraph" w:customStyle="1" w:styleId="A3EBA9FAACD24F96A55B69D5D01819FB">
    <w:name w:val="A3EBA9FAACD24F96A55B69D5D01819FB"/>
  </w:style>
  <w:style w:type="paragraph" w:customStyle="1" w:styleId="E93CDD0C15B6468193C960A2707F46FA">
    <w:name w:val="E93CDD0C15B6468193C960A2707F46FA"/>
  </w:style>
  <w:style w:type="paragraph" w:customStyle="1" w:styleId="BC51B51675D749CE990D3469715FA13A">
    <w:name w:val="BC51B51675D749CE990D3469715FA13A"/>
  </w:style>
  <w:style w:type="paragraph" w:customStyle="1" w:styleId="546E98465E5549BDA0EC907B334EE9E6">
    <w:name w:val="546E98465E5549BDA0EC907B334EE9E6"/>
  </w:style>
  <w:style w:type="paragraph" w:customStyle="1" w:styleId="49FD64DE1D2D4E9B8D00C0FE0CA3FD96">
    <w:name w:val="49FD64DE1D2D4E9B8D00C0FE0CA3FD96"/>
  </w:style>
  <w:style w:type="paragraph" w:customStyle="1" w:styleId="DC3484FCCAE34D3EA9B420C30B694852">
    <w:name w:val="DC3484FCCAE34D3EA9B420C30B694852"/>
  </w:style>
  <w:style w:type="paragraph" w:customStyle="1" w:styleId="4CB7B8BBF7824AADB805810920ADBF97">
    <w:name w:val="4CB7B8BBF7824AADB805810920ADBF97"/>
  </w:style>
  <w:style w:type="paragraph" w:customStyle="1" w:styleId="85E2C3C711CF42D8B918D859A2501B1D">
    <w:name w:val="85E2C3C711CF42D8B918D859A2501B1D"/>
  </w:style>
  <w:style w:type="paragraph" w:customStyle="1" w:styleId="B4D549E9A5E6488EB18E27C4DD2FD43F">
    <w:name w:val="B4D549E9A5E6488EB18E27C4DD2FD43F"/>
  </w:style>
  <w:style w:type="paragraph" w:customStyle="1" w:styleId="21B0BE09968D4645B9A212B1F47D4099">
    <w:name w:val="21B0BE09968D4645B9A212B1F47D4099"/>
  </w:style>
  <w:style w:type="paragraph" w:customStyle="1" w:styleId="4C5DAF1037DB4DE693BEDFFF342D5D39">
    <w:name w:val="4C5DAF1037DB4DE693BEDFFF342D5D39"/>
  </w:style>
  <w:style w:type="paragraph" w:customStyle="1" w:styleId="3615B5625E2F4495802D6A777D1873E8">
    <w:name w:val="3615B5625E2F4495802D6A777D1873E8"/>
  </w:style>
  <w:style w:type="paragraph" w:customStyle="1" w:styleId="297DD54ACBB7447A8338FDDCB9D0497A">
    <w:name w:val="297DD54ACBB7447A8338FDDCB9D0497A"/>
  </w:style>
  <w:style w:type="paragraph" w:customStyle="1" w:styleId="2065460078C347D384336CB12A4655D5">
    <w:name w:val="2065460078C347D384336CB12A4655D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paragraph" w:customStyle="1" w:styleId="ABA2621355004399B83B0A25A279FD73">
    <w:name w:val="ABA2621355004399B83B0A25A279FD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2023-05-12T12:10:00Z</dcterms:created>
  <dcterms:modified xsi:type="dcterms:W3CDTF">2023-05-13T09:13:00Z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